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6276"/>
        <w:gridCol w:w="2246"/>
      </w:tblGrid>
      <w:tr w:rsidR="00A70615" w:rsidRPr="00A70615" w14:paraId="53C20BCB" w14:textId="77777777" w:rsidTr="002E5161">
        <w:tc>
          <w:tcPr>
            <w:tcW w:w="1951" w:type="dxa"/>
          </w:tcPr>
          <w:p w14:paraId="53C20BC8" w14:textId="77777777" w:rsidR="00A70615" w:rsidRPr="00A70615" w:rsidRDefault="0003682B" w:rsidP="00773F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RGM</w:t>
            </w:r>
          </w:p>
        </w:tc>
        <w:tc>
          <w:tcPr>
            <w:tcW w:w="6379" w:type="dxa"/>
          </w:tcPr>
          <w:p w14:paraId="53C20BC9" w14:textId="77777777" w:rsidR="00A70615" w:rsidRPr="00A70615" w:rsidRDefault="00A70615" w:rsidP="00773F04">
            <w:pPr>
              <w:rPr>
                <w:sz w:val="24"/>
                <w:szCs w:val="24"/>
              </w:rPr>
            </w:pPr>
            <w:r w:rsidRPr="00A70615">
              <w:rPr>
                <w:sz w:val="24"/>
                <w:szCs w:val="24"/>
              </w:rPr>
              <w:t>Nome</w:t>
            </w:r>
            <w:r w:rsidR="000E79E8">
              <w:rPr>
                <w:sz w:val="24"/>
                <w:szCs w:val="24"/>
              </w:rPr>
              <w:t xml:space="preserve"> do</w:t>
            </w:r>
            <w:r w:rsidRPr="00A70615">
              <w:rPr>
                <w:sz w:val="24"/>
                <w:szCs w:val="24"/>
              </w:rPr>
              <w:t xml:space="preserve"> Aluno</w:t>
            </w:r>
          </w:p>
        </w:tc>
        <w:tc>
          <w:tcPr>
            <w:tcW w:w="2276" w:type="dxa"/>
          </w:tcPr>
          <w:p w14:paraId="53C20BCA" w14:textId="77777777" w:rsidR="00A70615" w:rsidRPr="00A70615" w:rsidRDefault="00A70615" w:rsidP="00773F04">
            <w:pPr>
              <w:rPr>
                <w:sz w:val="24"/>
                <w:szCs w:val="24"/>
              </w:rPr>
            </w:pPr>
            <w:r w:rsidRPr="00A70615">
              <w:rPr>
                <w:sz w:val="24"/>
                <w:szCs w:val="24"/>
              </w:rPr>
              <w:t>Data</w:t>
            </w:r>
          </w:p>
        </w:tc>
      </w:tr>
      <w:tr w:rsidR="00A70615" w14:paraId="53C20BCE" w14:textId="77777777" w:rsidTr="00773F04">
        <w:tc>
          <w:tcPr>
            <w:tcW w:w="1951" w:type="dxa"/>
          </w:tcPr>
          <w:p w14:paraId="53C20BCC" w14:textId="1224A718" w:rsidR="00A70615" w:rsidRDefault="00DF101E" w:rsidP="00773F04">
            <w:r>
              <w:t>30225701</w:t>
            </w:r>
          </w:p>
        </w:tc>
        <w:tc>
          <w:tcPr>
            <w:tcW w:w="8655" w:type="dxa"/>
            <w:gridSpan w:val="2"/>
          </w:tcPr>
          <w:p w14:paraId="53C20BCD" w14:textId="275B88B0" w:rsidR="00A70615" w:rsidRDefault="00DF101E" w:rsidP="00773F04">
            <w:r>
              <w:t>Polyana Cunha</w:t>
            </w:r>
          </w:p>
        </w:tc>
      </w:tr>
      <w:tr w:rsidR="00A70615" w14:paraId="53C20BD1" w14:textId="77777777" w:rsidTr="00773F04">
        <w:tc>
          <w:tcPr>
            <w:tcW w:w="1951" w:type="dxa"/>
          </w:tcPr>
          <w:p w14:paraId="53C20BCF" w14:textId="5F7E61E2" w:rsidR="00A70615" w:rsidRDefault="00DF101E" w:rsidP="00773F04">
            <w:r>
              <w:t>30756243</w:t>
            </w:r>
          </w:p>
        </w:tc>
        <w:tc>
          <w:tcPr>
            <w:tcW w:w="8655" w:type="dxa"/>
            <w:gridSpan w:val="2"/>
          </w:tcPr>
          <w:p w14:paraId="53C20BD0" w14:textId="0DD62B93" w:rsidR="00A70615" w:rsidRDefault="00DF101E" w:rsidP="00773F04">
            <w:r>
              <w:t xml:space="preserve">Bruno Faleiro </w:t>
            </w:r>
          </w:p>
        </w:tc>
      </w:tr>
      <w:tr w:rsidR="00A70615" w14:paraId="53C20BD4" w14:textId="77777777" w:rsidTr="00773F04">
        <w:tc>
          <w:tcPr>
            <w:tcW w:w="1951" w:type="dxa"/>
          </w:tcPr>
          <w:p w14:paraId="53C20BD2" w14:textId="7EE43C90" w:rsidR="00A70615" w:rsidRDefault="00DF101E" w:rsidP="00773F04">
            <w:r>
              <w:t>29669324</w:t>
            </w:r>
          </w:p>
        </w:tc>
        <w:tc>
          <w:tcPr>
            <w:tcW w:w="8655" w:type="dxa"/>
            <w:gridSpan w:val="2"/>
          </w:tcPr>
          <w:p w14:paraId="53C20BD3" w14:textId="032DC473" w:rsidR="00A70615" w:rsidRDefault="00DF101E" w:rsidP="00773F04">
            <w:r>
              <w:t>Alexandra Vianna</w:t>
            </w:r>
          </w:p>
        </w:tc>
      </w:tr>
      <w:tr w:rsidR="00737430" w14:paraId="01932A84" w14:textId="77777777" w:rsidTr="00773F04">
        <w:tc>
          <w:tcPr>
            <w:tcW w:w="1951" w:type="dxa"/>
          </w:tcPr>
          <w:p w14:paraId="0B78DA93" w14:textId="77777777" w:rsidR="00737430" w:rsidRDefault="00737430" w:rsidP="00773F04"/>
        </w:tc>
        <w:tc>
          <w:tcPr>
            <w:tcW w:w="8655" w:type="dxa"/>
            <w:gridSpan w:val="2"/>
          </w:tcPr>
          <w:p w14:paraId="3665FC77" w14:textId="77777777" w:rsidR="00737430" w:rsidRDefault="00737430" w:rsidP="00773F04"/>
        </w:tc>
      </w:tr>
    </w:tbl>
    <w:p w14:paraId="53C20BD5" w14:textId="77777777" w:rsidR="00A70615" w:rsidRPr="00C159F5" w:rsidRDefault="00A70615" w:rsidP="00EA4EB5">
      <w:pPr>
        <w:rPr>
          <w:sz w:val="10"/>
          <w:szCs w:val="10"/>
        </w:rPr>
      </w:pPr>
    </w:p>
    <w:p w14:paraId="044A569C" w14:textId="1307A268" w:rsidR="00A17EC1" w:rsidRDefault="00A17EC1" w:rsidP="1B6E02CB">
      <w:pPr>
        <w:pStyle w:val="NormalWeb"/>
        <w:spacing w:before="0" w:beforeAutospacing="0" w:after="0" w:afterAutospacing="0" w:line="259" w:lineRule="auto"/>
        <w:rPr>
          <w:rFonts w:ascii="Arial" w:hAnsi="Arial" w:cs="Arial"/>
          <w:b/>
          <w:bCs/>
          <w:lang w:eastAsia="ar-SA"/>
        </w:rPr>
      </w:pPr>
      <w:r w:rsidRPr="1B6E02CB">
        <w:rPr>
          <w:rFonts w:ascii="Arial" w:hAnsi="Arial" w:cs="Arial"/>
          <w:b/>
          <w:bCs/>
          <w:lang w:eastAsia="ar-SA"/>
        </w:rPr>
        <w:t>Usando HTML</w:t>
      </w:r>
      <w:r w:rsidR="008D4EAC" w:rsidRPr="1B6E02CB">
        <w:rPr>
          <w:rFonts w:ascii="Arial" w:hAnsi="Arial" w:cs="Arial"/>
          <w:b/>
          <w:bCs/>
          <w:lang w:eastAsia="ar-SA"/>
        </w:rPr>
        <w:t xml:space="preserve">, </w:t>
      </w:r>
      <w:proofErr w:type="spellStart"/>
      <w:r w:rsidR="6D5D33AD" w:rsidRPr="1B6E02CB">
        <w:rPr>
          <w:rFonts w:ascii="Arial" w:hAnsi="Arial" w:cs="Arial"/>
          <w:b/>
          <w:bCs/>
          <w:lang w:eastAsia="ar-SA"/>
        </w:rPr>
        <w:t>Bootstrap</w:t>
      </w:r>
      <w:proofErr w:type="spellEnd"/>
      <w:r w:rsidR="6D5D33AD" w:rsidRPr="1B6E02CB">
        <w:rPr>
          <w:rFonts w:ascii="Arial" w:hAnsi="Arial" w:cs="Arial"/>
          <w:b/>
          <w:bCs/>
          <w:lang w:eastAsia="ar-SA"/>
        </w:rPr>
        <w:t xml:space="preserve"> </w:t>
      </w:r>
      <w:r w:rsidRPr="1B6E02CB">
        <w:rPr>
          <w:rFonts w:ascii="Arial" w:hAnsi="Arial" w:cs="Arial"/>
          <w:b/>
          <w:bCs/>
          <w:lang w:eastAsia="ar-SA"/>
        </w:rPr>
        <w:t xml:space="preserve">e PHP, </w:t>
      </w:r>
      <w:r w:rsidR="275A5451" w:rsidRPr="1B6E02CB">
        <w:rPr>
          <w:rFonts w:ascii="Arial" w:hAnsi="Arial" w:cs="Arial"/>
          <w:b/>
          <w:bCs/>
          <w:lang w:eastAsia="ar-SA"/>
        </w:rPr>
        <w:t xml:space="preserve">fazer o </w:t>
      </w:r>
      <w:proofErr w:type="spellStart"/>
      <w:r w:rsidR="275A5451" w:rsidRPr="1B6E02CB">
        <w:rPr>
          <w:rFonts w:ascii="Arial" w:hAnsi="Arial" w:cs="Arial"/>
          <w:b/>
          <w:bCs/>
          <w:lang w:eastAsia="ar-SA"/>
        </w:rPr>
        <w:t>crud</w:t>
      </w:r>
      <w:proofErr w:type="spellEnd"/>
      <w:r w:rsidR="78E4789C" w:rsidRPr="1B6E02CB">
        <w:rPr>
          <w:rFonts w:ascii="Arial" w:hAnsi="Arial" w:cs="Arial"/>
          <w:b/>
          <w:bCs/>
          <w:lang w:eastAsia="ar-SA"/>
        </w:rPr>
        <w:t xml:space="preserve">, para isto criar a base de dados </w:t>
      </w:r>
      <w:proofErr w:type="spellStart"/>
      <w:r w:rsidR="78E4789C" w:rsidRPr="1B6E02CB">
        <w:rPr>
          <w:rFonts w:ascii="Arial" w:hAnsi="Arial" w:cs="Arial"/>
          <w:b/>
          <w:bCs/>
          <w:lang w:eastAsia="ar-SA"/>
        </w:rPr>
        <w:t>exercicio</w:t>
      </w:r>
      <w:r w:rsidR="003F233C">
        <w:rPr>
          <w:rFonts w:ascii="Arial" w:hAnsi="Arial" w:cs="Arial"/>
          <w:b/>
          <w:bCs/>
          <w:lang w:eastAsia="ar-SA"/>
        </w:rPr>
        <w:t>CRUD</w:t>
      </w:r>
      <w:proofErr w:type="spellEnd"/>
      <w:r w:rsidR="78E4789C" w:rsidRPr="1B6E02CB">
        <w:rPr>
          <w:rFonts w:ascii="Arial" w:hAnsi="Arial" w:cs="Arial"/>
          <w:b/>
          <w:bCs/>
          <w:lang w:eastAsia="ar-SA"/>
        </w:rPr>
        <w:t xml:space="preserve"> no MySQL, em seguida criar a</w:t>
      </w:r>
      <w:r w:rsidR="275A5451" w:rsidRPr="1B6E02CB">
        <w:rPr>
          <w:rFonts w:ascii="Arial" w:hAnsi="Arial" w:cs="Arial"/>
          <w:b/>
          <w:bCs/>
          <w:lang w:eastAsia="ar-SA"/>
        </w:rPr>
        <w:t xml:space="preserve"> tabela abaixo:</w:t>
      </w:r>
    </w:p>
    <w:p w14:paraId="6AA4793F" w14:textId="3A1ABE37" w:rsidR="1B6E02CB" w:rsidRDefault="1B6E02CB" w:rsidP="1B6E02CB">
      <w:pPr>
        <w:pStyle w:val="NormalWeb"/>
        <w:spacing w:before="0" w:beforeAutospacing="0" w:after="0" w:afterAutospacing="0" w:line="259" w:lineRule="auto"/>
        <w:rPr>
          <w:rFonts w:ascii="Arial" w:hAnsi="Arial" w:cs="Arial"/>
          <w:b/>
          <w:bCs/>
          <w:lang w:eastAsia="ar-SA"/>
        </w:rPr>
      </w:pPr>
    </w:p>
    <w:p w14:paraId="7CBC72BC" w14:textId="13C52ED0" w:rsidR="591B795B" w:rsidRDefault="591B795B" w:rsidP="1B6E02CB">
      <w:pPr>
        <w:pStyle w:val="NormalWeb"/>
        <w:spacing w:before="0" w:beforeAutospacing="0" w:after="0" w:afterAutospacing="0" w:line="259" w:lineRule="auto"/>
        <w:rPr>
          <w:rFonts w:ascii="Arial" w:hAnsi="Arial" w:cs="Arial"/>
          <w:b/>
          <w:bCs/>
          <w:lang w:eastAsia="ar-SA"/>
        </w:rPr>
      </w:pPr>
      <w:proofErr w:type="spellStart"/>
      <w:r w:rsidRPr="1B6E02CB">
        <w:rPr>
          <w:rFonts w:ascii="Arial" w:hAnsi="Arial" w:cs="Arial"/>
          <w:b/>
          <w:bCs/>
          <w:lang w:eastAsia="ar-SA"/>
        </w:rPr>
        <w:t>Create</w:t>
      </w:r>
      <w:proofErr w:type="spellEnd"/>
      <w:r w:rsidRPr="1B6E02CB">
        <w:rPr>
          <w:rFonts w:ascii="Arial" w:hAnsi="Arial" w:cs="Arial"/>
          <w:b/>
          <w:bCs/>
          <w:lang w:eastAsia="ar-SA"/>
        </w:rPr>
        <w:t xml:space="preserve"> </w:t>
      </w:r>
      <w:proofErr w:type="spellStart"/>
      <w:r w:rsidRPr="1B6E02CB">
        <w:rPr>
          <w:rFonts w:ascii="Arial" w:hAnsi="Arial" w:cs="Arial"/>
          <w:b/>
          <w:bCs/>
          <w:lang w:eastAsia="ar-SA"/>
        </w:rPr>
        <w:t>table</w:t>
      </w:r>
      <w:proofErr w:type="spellEnd"/>
      <w:r w:rsidRPr="1B6E02CB">
        <w:rPr>
          <w:rFonts w:ascii="Arial" w:hAnsi="Arial" w:cs="Arial"/>
          <w:b/>
          <w:bCs/>
          <w:lang w:eastAsia="ar-SA"/>
        </w:rPr>
        <w:t xml:space="preserve"> produtos (</w:t>
      </w:r>
    </w:p>
    <w:p w14:paraId="1736106F" w14:textId="593BEE29" w:rsidR="591B795B" w:rsidRDefault="591B795B" w:rsidP="1B6E02CB">
      <w:pPr>
        <w:pStyle w:val="NormalWeb"/>
        <w:spacing w:before="0" w:beforeAutospacing="0" w:after="0" w:afterAutospacing="0" w:line="259" w:lineRule="auto"/>
      </w:pPr>
      <w:proofErr w:type="spellStart"/>
      <w:r w:rsidRPr="1B6E02CB">
        <w:rPr>
          <w:rFonts w:ascii="Arial" w:hAnsi="Arial" w:cs="Arial"/>
          <w:b/>
          <w:bCs/>
          <w:lang w:eastAsia="ar-SA"/>
        </w:rPr>
        <w:t>proId</w:t>
      </w:r>
      <w:proofErr w:type="spellEnd"/>
      <w:r w:rsidRPr="1B6E02CB">
        <w:rPr>
          <w:rFonts w:ascii="Arial" w:hAnsi="Arial" w:cs="Arial"/>
          <w:b/>
          <w:bCs/>
          <w:lang w:eastAsia="ar-SA"/>
        </w:rPr>
        <w:t xml:space="preserve"> </w:t>
      </w:r>
      <w:proofErr w:type="spellStart"/>
      <w:r w:rsidRPr="1B6E02CB">
        <w:rPr>
          <w:rFonts w:ascii="Arial" w:hAnsi="Arial" w:cs="Arial"/>
          <w:b/>
          <w:bCs/>
          <w:lang w:eastAsia="ar-SA"/>
        </w:rPr>
        <w:t>Int</w:t>
      </w:r>
      <w:proofErr w:type="spellEnd"/>
      <w:r w:rsidRPr="1B6E02CB">
        <w:rPr>
          <w:rFonts w:ascii="Arial" w:hAnsi="Arial" w:cs="Arial"/>
          <w:b/>
          <w:bCs/>
          <w:lang w:eastAsia="ar-SA"/>
        </w:rPr>
        <w:t xml:space="preserve"> NOT NULL AUTO_INCREMENT,</w:t>
      </w:r>
    </w:p>
    <w:p w14:paraId="5A05A0BC" w14:textId="6632A1C6" w:rsidR="591B795B" w:rsidRDefault="591B795B" w:rsidP="1B6E02CB">
      <w:pPr>
        <w:pStyle w:val="NormalWeb"/>
        <w:spacing w:before="0" w:beforeAutospacing="0" w:after="0" w:afterAutospacing="0" w:line="259" w:lineRule="auto"/>
      </w:pPr>
      <w:proofErr w:type="spellStart"/>
      <w:r w:rsidRPr="1B6E02CB">
        <w:rPr>
          <w:rFonts w:ascii="Arial" w:hAnsi="Arial" w:cs="Arial"/>
          <w:b/>
          <w:bCs/>
          <w:lang w:eastAsia="ar-SA"/>
        </w:rPr>
        <w:t>proNome</w:t>
      </w:r>
      <w:proofErr w:type="spellEnd"/>
      <w:r w:rsidRPr="1B6E02CB">
        <w:rPr>
          <w:rFonts w:ascii="Arial" w:hAnsi="Arial" w:cs="Arial"/>
          <w:b/>
          <w:bCs/>
          <w:lang w:eastAsia="ar-SA"/>
        </w:rPr>
        <w:t xml:space="preserve"> </w:t>
      </w:r>
      <w:proofErr w:type="spellStart"/>
      <w:proofErr w:type="gramStart"/>
      <w:r w:rsidRPr="1B6E02CB">
        <w:rPr>
          <w:rFonts w:ascii="Arial" w:hAnsi="Arial" w:cs="Arial"/>
          <w:b/>
          <w:bCs/>
          <w:lang w:eastAsia="ar-SA"/>
        </w:rPr>
        <w:t>Varchar</w:t>
      </w:r>
      <w:proofErr w:type="spellEnd"/>
      <w:r w:rsidRPr="1B6E02CB">
        <w:rPr>
          <w:rFonts w:ascii="Arial" w:hAnsi="Arial" w:cs="Arial"/>
          <w:b/>
          <w:bCs/>
          <w:lang w:eastAsia="ar-SA"/>
        </w:rPr>
        <w:t>(</w:t>
      </w:r>
      <w:proofErr w:type="gramEnd"/>
      <w:r w:rsidRPr="1B6E02CB">
        <w:rPr>
          <w:rFonts w:ascii="Arial" w:hAnsi="Arial" w:cs="Arial"/>
          <w:b/>
          <w:bCs/>
          <w:lang w:eastAsia="ar-SA"/>
        </w:rPr>
        <w:t>200),</w:t>
      </w:r>
    </w:p>
    <w:p w14:paraId="6F1F995B" w14:textId="24396554" w:rsidR="591B795B" w:rsidRDefault="591B795B" w:rsidP="1B6E02CB">
      <w:pPr>
        <w:pStyle w:val="NormalWeb"/>
        <w:spacing w:before="0" w:beforeAutospacing="0" w:after="0" w:afterAutospacing="0" w:line="259" w:lineRule="auto"/>
      </w:pPr>
      <w:proofErr w:type="spellStart"/>
      <w:r w:rsidRPr="1B6E02CB">
        <w:rPr>
          <w:rFonts w:ascii="Arial" w:hAnsi="Arial" w:cs="Arial"/>
          <w:b/>
          <w:bCs/>
          <w:lang w:eastAsia="ar-SA"/>
        </w:rPr>
        <w:t>proQtd</w:t>
      </w:r>
      <w:proofErr w:type="spellEnd"/>
      <w:r w:rsidRPr="1B6E02CB">
        <w:rPr>
          <w:rFonts w:ascii="Arial" w:hAnsi="Arial" w:cs="Arial"/>
          <w:b/>
          <w:bCs/>
          <w:lang w:eastAsia="ar-SA"/>
        </w:rPr>
        <w:t xml:space="preserve"> </w:t>
      </w:r>
      <w:proofErr w:type="spellStart"/>
      <w:r w:rsidRPr="1B6E02CB">
        <w:rPr>
          <w:rFonts w:ascii="Arial" w:hAnsi="Arial" w:cs="Arial"/>
          <w:b/>
          <w:bCs/>
          <w:lang w:eastAsia="ar-SA"/>
        </w:rPr>
        <w:t>Int</w:t>
      </w:r>
      <w:proofErr w:type="spellEnd"/>
      <w:r w:rsidRPr="1B6E02CB">
        <w:rPr>
          <w:rFonts w:ascii="Arial" w:hAnsi="Arial" w:cs="Arial"/>
          <w:b/>
          <w:bCs/>
          <w:lang w:eastAsia="ar-SA"/>
        </w:rPr>
        <w:t>,</w:t>
      </w:r>
    </w:p>
    <w:p w14:paraId="138163E1" w14:textId="5ABAE201" w:rsidR="591B795B" w:rsidRDefault="591B795B" w:rsidP="1B6E02CB">
      <w:pPr>
        <w:pStyle w:val="NormalWeb"/>
        <w:spacing w:before="0" w:beforeAutospacing="0" w:after="0" w:afterAutospacing="0" w:line="259" w:lineRule="auto"/>
      </w:pPr>
      <w:proofErr w:type="spellStart"/>
      <w:r w:rsidRPr="1B6E02CB">
        <w:rPr>
          <w:rFonts w:ascii="Arial" w:hAnsi="Arial" w:cs="Arial"/>
          <w:b/>
          <w:bCs/>
          <w:lang w:eastAsia="ar-SA"/>
        </w:rPr>
        <w:t>proValor</w:t>
      </w:r>
      <w:proofErr w:type="spellEnd"/>
      <w:r w:rsidRPr="1B6E02CB">
        <w:rPr>
          <w:rFonts w:ascii="Arial" w:hAnsi="Arial" w:cs="Arial"/>
          <w:b/>
          <w:bCs/>
          <w:lang w:eastAsia="ar-SA"/>
        </w:rPr>
        <w:t xml:space="preserve"> </w:t>
      </w:r>
      <w:proofErr w:type="gramStart"/>
      <w:r w:rsidRPr="1B6E02CB">
        <w:rPr>
          <w:rFonts w:ascii="Arial" w:hAnsi="Arial" w:cs="Arial"/>
          <w:b/>
          <w:bCs/>
          <w:lang w:eastAsia="ar-SA"/>
        </w:rPr>
        <w:t>Decimal(</w:t>
      </w:r>
      <w:proofErr w:type="gramEnd"/>
      <w:r w:rsidRPr="1B6E02CB">
        <w:rPr>
          <w:rFonts w:ascii="Arial" w:hAnsi="Arial" w:cs="Arial"/>
          <w:b/>
          <w:bCs/>
          <w:lang w:eastAsia="ar-SA"/>
        </w:rPr>
        <w:t>10,2),</w:t>
      </w:r>
    </w:p>
    <w:p w14:paraId="029874C0" w14:textId="0B29CC70" w:rsidR="591B795B" w:rsidRDefault="591B795B" w:rsidP="1B6E02CB">
      <w:pPr>
        <w:pStyle w:val="NormalWeb"/>
        <w:spacing w:before="0" w:beforeAutospacing="0" w:after="0" w:afterAutospacing="0" w:line="259" w:lineRule="auto"/>
      </w:pPr>
      <w:r w:rsidRPr="1B6E02CB">
        <w:rPr>
          <w:rFonts w:ascii="Arial" w:hAnsi="Arial" w:cs="Arial"/>
          <w:b/>
          <w:bCs/>
          <w:lang w:eastAsia="ar-SA"/>
        </w:rPr>
        <w:t>Primary Key (</w:t>
      </w:r>
      <w:proofErr w:type="spellStart"/>
      <w:r w:rsidRPr="1B6E02CB">
        <w:rPr>
          <w:rFonts w:ascii="Arial" w:hAnsi="Arial" w:cs="Arial"/>
          <w:b/>
          <w:bCs/>
          <w:lang w:eastAsia="ar-SA"/>
        </w:rPr>
        <w:t>proId</w:t>
      </w:r>
      <w:proofErr w:type="spellEnd"/>
      <w:r w:rsidRPr="1B6E02CB">
        <w:rPr>
          <w:rFonts w:ascii="Arial" w:hAnsi="Arial" w:cs="Arial"/>
          <w:b/>
          <w:bCs/>
          <w:lang w:eastAsia="ar-SA"/>
        </w:rPr>
        <w:t>));</w:t>
      </w:r>
    </w:p>
    <w:p w14:paraId="01C54469" w14:textId="6B0C1E66" w:rsidR="1B6E02CB" w:rsidRDefault="1B6E02CB" w:rsidP="1B6E02CB">
      <w:pPr>
        <w:pStyle w:val="NormalWeb"/>
        <w:spacing w:before="0" w:beforeAutospacing="0" w:after="0" w:afterAutospacing="0" w:line="259" w:lineRule="auto"/>
        <w:rPr>
          <w:rFonts w:ascii="Arial" w:hAnsi="Arial" w:cs="Arial"/>
          <w:b/>
          <w:bCs/>
          <w:lang w:eastAsia="ar-SA"/>
        </w:rPr>
      </w:pPr>
    </w:p>
    <w:sectPr w:rsidR="1B6E02CB" w:rsidSect="00B9463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917A" w14:textId="77777777" w:rsidR="009A1981" w:rsidRDefault="009A1981" w:rsidP="00B9463A">
      <w:r>
        <w:separator/>
      </w:r>
    </w:p>
  </w:endnote>
  <w:endnote w:type="continuationSeparator" w:id="0">
    <w:p w14:paraId="046714F4" w14:textId="77777777" w:rsidR="009A1981" w:rsidRDefault="009A1981" w:rsidP="00B9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7B4D" w14:textId="77777777" w:rsidR="009A1981" w:rsidRDefault="009A1981" w:rsidP="00B9463A">
      <w:r>
        <w:separator/>
      </w:r>
    </w:p>
  </w:footnote>
  <w:footnote w:type="continuationSeparator" w:id="0">
    <w:p w14:paraId="457D3546" w14:textId="77777777" w:rsidR="009A1981" w:rsidRDefault="009A1981" w:rsidP="00B94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5"/>
      <w:gridCol w:w="8222"/>
    </w:tblGrid>
    <w:tr w:rsidR="005102C7" w:rsidRPr="00AC7EDC" w14:paraId="53C20CEA" w14:textId="77777777" w:rsidTr="00E51356">
      <w:trPr>
        <w:trHeight w:val="1126"/>
      </w:trPr>
      <w:tc>
        <w:tcPr>
          <w:tcW w:w="24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3C20CE6" w14:textId="77777777" w:rsidR="005102C7" w:rsidRPr="009F20F3" w:rsidRDefault="00FF2F30" w:rsidP="005102C7">
          <w:pPr>
            <w:pStyle w:val="Cabealho"/>
            <w:snapToGrid w:val="0"/>
            <w:jc w:val="center"/>
            <w:rPr>
              <w:rFonts w:ascii="Verdana" w:hAnsi="Verdana"/>
              <w:b w:val="0"/>
              <w:bCs/>
              <w:sz w:val="28"/>
              <w:szCs w:val="28"/>
              <w:lang w:eastAsia="pt-BR"/>
            </w:rPr>
          </w:pPr>
          <w:r w:rsidRPr="005102C7">
            <w:rPr>
              <w:rFonts w:ascii="Verdana" w:hAnsi="Verdana"/>
              <w:b w:val="0"/>
              <w:noProof/>
              <w:sz w:val="28"/>
              <w:szCs w:val="28"/>
              <w:lang w:eastAsia="pt-BR"/>
            </w:rPr>
            <w:drawing>
              <wp:inline distT="0" distB="0" distL="0" distR="0" wp14:anchorId="53C20CEC" wp14:editId="53C20CED">
                <wp:extent cx="1223645" cy="746760"/>
                <wp:effectExtent l="0" t="0" r="0" b="0"/>
                <wp:docPr id="1" name="Imagem 33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3" descr="Logotipo, nome da empresa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645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C20CE7" w14:textId="77777777" w:rsidR="005102C7" w:rsidRDefault="005102C7" w:rsidP="005102C7">
          <w:pPr>
            <w:snapToGrid w:val="0"/>
            <w:jc w:val="center"/>
            <w:rPr>
              <w:rFonts w:ascii="Verdana" w:hAnsi="Verdana"/>
              <w:b w:val="0"/>
              <w:bCs/>
              <w:sz w:val="28"/>
              <w:szCs w:val="28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DF</w:t>
          </w:r>
        </w:p>
        <w:p w14:paraId="53C20CE8" w14:textId="77777777" w:rsidR="005102C7" w:rsidRDefault="005102C7" w:rsidP="005102C7">
          <w:pPr>
            <w:pStyle w:val="Cabealho"/>
            <w:jc w:val="center"/>
            <w:rPr>
              <w:rFonts w:ascii="Verdana" w:hAnsi="Verdana"/>
              <w:b w:val="0"/>
              <w:sz w:val="21"/>
              <w:lang w:eastAsia="pt-BR"/>
            </w:rPr>
          </w:pPr>
          <w:r>
            <w:rPr>
              <w:rFonts w:ascii="Verdana" w:hAnsi="Verdana"/>
              <w:sz w:val="21"/>
              <w:lang w:eastAsia="pt-BR"/>
            </w:rPr>
            <w:t>Curso: Análise e Desenvolvimento de Sistemas – ADS</w:t>
          </w:r>
        </w:p>
        <w:p w14:paraId="53C20CE9" w14:textId="77777777" w:rsidR="005102C7" w:rsidRPr="009F20F3" w:rsidRDefault="005102C7" w:rsidP="005102C7">
          <w:pPr>
            <w:pStyle w:val="Cabealho"/>
            <w:jc w:val="center"/>
            <w:rPr>
              <w:rFonts w:ascii="Verdana" w:hAnsi="Verdana"/>
              <w:b w:val="0"/>
              <w:sz w:val="21"/>
              <w:lang w:eastAsia="pt-BR"/>
            </w:rPr>
          </w:pPr>
          <w:r>
            <w:rPr>
              <w:rFonts w:ascii="Verdana" w:hAnsi="Verdana"/>
              <w:sz w:val="21"/>
              <w:lang w:eastAsia="pt-BR"/>
            </w:rPr>
            <w:t>Programação Web</w:t>
          </w:r>
          <w:r w:rsidRPr="009C18EE">
            <w:rPr>
              <w:rFonts w:ascii="Verdana" w:hAnsi="Verdana"/>
              <w:sz w:val="21"/>
              <w:lang w:eastAsia="pt-BR"/>
            </w:rPr>
            <w:t xml:space="preserve"> – </w:t>
          </w:r>
          <w:r>
            <w:rPr>
              <w:rFonts w:ascii="Verdana" w:hAnsi="Verdana"/>
              <w:sz w:val="21"/>
              <w:lang w:eastAsia="pt-BR"/>
            </w:rPr>
            <w:t>PW</w:t>
          </w:r>
        </w:p>
      </w:tc>
    </w:tr>
  </w:tbl>
  <w:p w14:paraId="53C20CEB" w14:textId="77777777" w:rsidR="00873493" w:rsidRPr="005102C7" w:rsidRDefault="00873493" w:rsidP="005102C7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940"/>
    <w:multiLevelType w:val="hybridMultilevel"/>
    <w:tmpl w:val="0156B1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5C82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15F4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E1009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A7690"/>
    <w:multiLevelType w:val="hybridMultilevel"/>
    <w:tmpl w:val="42D65A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5783">
    <w:abstractNumId w:val="0"/>
  </w:num>
  <w:num w:numId="2" w16cid:durableId="759714791">
    <w:abstractNumId w:val="1"/>
  </w:num>
  <w:num w:numId="3" w16cid:durableId="1076903734">
    <w:abstractNumId w:val="4"/>
  </w:num>
  <w:num w:numId="4" w16cid:durableId="1437092584">
    <w:abstractNumId w:val="2"/>
  </w:num>
  <w:num w:numId="5" w16cid:durableId="1011034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2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1D"/>
    <w:rsid w:val="00000171"/>
    <w:rsid w:val="00006B69"/>
    <w:rsid w:val="00030ACA"/>
    <w:rsid w:val="00031CA2"/>
    <w:rsid w:val="000342DB"/>
    <w:rsid w:val="0003682B"/>
    <w:rsid w:val="0004514A"/>
    <w:rsid w:val="00047187"/>
    <w:rsid w:val="00073560"/>
    <w:rsid w:val="000A5C1B"/>
    <w:rsid w:val="000B669D"/>
    <w:rsid w:val="000C3F3D"/>
    <w:rsid w:val="000C59AB"/>
    <w:rsid w:val="000C70AD"/>
    <w:rsid w:val="000E22AD"/>
    <w:rsid w:val="000E79E8"/>
    <w:rsid w:val="00120177"/>
    <w:rsid w:val="001474C4"/>
    <w:rsid w:val="00151839"/>
    <w:rsid w:val="001843F2"/>
    <w:rsid w:val="00187655"/>
    <w:rsid w:val="001A0144"/>
    <w:rsid w:val="001A6303"/>
    <w:rsid w:val="001B01DF"/>
    <w:rsid w:val="001C4BEB"/>
    <w:rsid w:val="001D57DA"/>
    <w:rsid w:val="00215655"/>
    <w:rsid w:val="00222630"/>
    <w:rsid w:val="00224517"/>
    <w:rsid w:val="002638CE"/>
    <w:rsid w:val="00275035"/>
    <w:rsid w:val="002859F7"/>
    <w:rsid w:val="00291069"/>
    <w:rsid w:val="002B3835"/>
    <w:rsid w:val="002B543E"/>
    <w:rsid w:val="002D2CB0"/>
    <w:rsid w:val="002E472C"/>
    <w:rsid w:val="002E5161"/>
    <w:rsid w:val="002F0119"/>
    <w:rsid w:val="00310EA4"/>
    <w:rsid w:val="003208F2"/>
    <w:rsid w:val="0032438E"/>
    <w:rsid w:val="00333EB2"/>
    <w:rsid w:val="0035155D"/>
    <w:rsid w:val="0035221B"/>
    <w:rsid w:val="00391715"/>
    <w:rsid w:val="003A2801"/>
    <w:rsid w:val="003A69C8"/>
    <w:rsid w:val="003A7C7C"/>
    <w:rsid w:val="003B26F5"/>
    <w:rsid w:val="003B38CD"/>
    <w:rsid w:val="003B3CA1"/>
    <w:rsid w:val="003D1971"/>
    <w:rsid w:val="003D389C"/>
    <w:rsid w:val="003D5A09"/>
    <w:rsid w:val="003E684A"/>
    <w:rsid w:val="003F233C"/>
    <w:rsid w:val="003F3314"/>
    <w:rsid w:val="00434967"/>
    <w:rsid w:val="0044040A"/>
    <w:rsid w:val="00442134"/>
    <w:rsid w:val="00454F21"/>
    <w:rsid w:val="00464432"/>
    <w:rsid w:val="00492938"/>
    <w:rsid w:val="00497E0D"/>
    <w:rsid w:val="004A7114"/>
    <w:rsid w:val="004B164C"/>
    <w:rsid w:val="004B1C8F"/>
    <w:rsid w:val="004B1E1C"/>
    <w:rsid w:val="004C68E8"/>
    <w:rsid w:val="004E3167"/>
    <w:rsid w:val="004E7CD6"/>
    <w:rsid w:val="00503BCC"/>
    <w:rsid w:val="005102C7"/>
    <w:rsid w:val="00515972"/>
    <w:rsid w:val="00517C76"/>
    <w:rsid w:val="00522BA0"/>
    <w:rsid w:val="00547784"/>
    <w:rsid w:val="00561D6C"/>
    <w:rsid w:val="00596AC3"/>
    <w:rsid w:val="005B7846"/>
    <w:rsid w:val="005C1B13"/>
    <w:rsid w:val="005E55CA"/>
    <w:rsid w:val="0060357B"/>
    <w:rsid w:val="00612976"/>
    <w:rsid w:val="0061393E"/>
    <w:rsid w:val="00624D1B"/>
    <w:rsid w:val="00640197"/>
    <w:rsid w:val="00651AD1"/>
    <w:rsid w:val="0067115C"/>
    <w:rsid w:val="0067627B"/>
    <w:rsid w:val="006766D1"/>
    <w:rsid w:val="00684159"/>
    <w:rsid w:val="00691AFC"/>
    <w:rsid w:val="006B22B6"/>
    <w:rsid w:val="006B75D5"/>
    <w:rsid w:val="006E114F"/>
    <w:rsid w:val="00703132"/>
    <w:rsid w:val="0070513C"/>
    <w:rsid w:val="00714596"/>
    <w:rsid w:val="00714EF1"/>
    <w:rsid w:val="00726F6C"/>
    <w:rsid w:val="00734EF5"/>
    <w:rsid w:val="00737430"/>
    <w:rsid w:val="00761777"/>
    <w:rsid w:val="00764C07"/>
    <w:rsid w:val="00773F04"/>
    <w:rsid w:val="00792B59"/>
    <w:rsid w:val="007D25F2"/>
    <w:rsid w:val="00803FF4"/>
    <w:rsid w:val="00806A7C"/>
    <w:rsid w:val="0082777B"/>
    <w:rsid w:val="00852FEB"/>
    <w:rsid w:val="008546B3"/>
    <w:rsid w:val="00870271"/>
    <w:rsid w:val="00871E43"/>
    <w:rsid w:val="00873493"/>
    <w:rsid w:val="00893DAD"/>
    <w:rsid w:val="008B0A89"/>
    <w:rsid w:val="008B1925"/>
    <w:rsid w:val="008B252F"/>
    <w:rsid w:val="008B52A7"/>
    <w:rsid w:val="008C481E"/>
    <w:rsid w:val="008D4EAC"/>
    <w:rsid w:val="008F2F26"/>
    <w:rsid w:val="00904D7C"/>
    <w:rsid w:val="0092187B"/>
    <w:rsid w:val="00943B99"/>
    <w:rsid w:val="0096050D"/>
    <w:rsid w:val="00967797"/>
    <w:rsid w:val="00981DFC"/>
    <w:rsid w:val="009A1981"/>
    <w:rsid w:val="009A199F"/>
    <w:rsid w:val="009A65CF"/>
    <w:rsid w:val="009B3971"/>
    <w:rsid w:val="009D10A5"/>
    <w:rsid w:val="009D72D0"/>
    <w:rsid w:val="00A051F6"/>
    <w:rsid w:val="00A17EC1"/>
    <w:rsid w:val="00A2308D"/>
    <w:rsid w:val="00A26FCF"/>
    <w:rsid w:val="00A35F67"/>
    <w:rsid w:val="00A362B4"/>
    <w:rsid w:val="00A40ED7"/>
    <w:rsid w:val="00A46EE9"/>
    <w:rsid w:val="00A56349"/>
    <w:rsid w:val="00A56566"/>
    <w:rsid w:val="00A61615"/>
    <w:rsid w:val="00A70615"/>
    <w:rsid w:val="00A9796B"/>
    <w:rsid w:val="00AB5012"/>
    <w:rsid w:val="00AC34D1"/>
    <w:rsid w:val="00AC5014"/>
    <w:rsid w:val="00AE67EF"/>
    <w:rsid w:val="00AF0E8D"/>
    <w:rsid w:val="00AF1541"/>
    <w:rsid w:val="00B060E3"/>
    <w:rsid w:val="00B101A5"/>
    <w:rsid w:val="00B22A6B"/>
    <w:rsid w:val="00B2666B"/>
    <w:rsid w:val="00B26C82"/>
    <w:rsid w:val="00B5027E"/>
    <w:rsid w:val="00B50533"/>
    <w:rsid w:val="00B558DE"/>
    <w:rsid w:val="00B708DC"/>
    <w:rsid w:val="00B81096"/>
    <w:rsid w:val="00B84C35"/>
    <w:rsid w:val="00B9463A"/>
    <w:rsid w:val="00BA0524"/>
    <w:rsid w:val="00BA5B49"/>
    <w:rsid w:val="00BC1248"/>
    <w:rsid w:val="00BF2899"/>
    <w:rsid w:val="00C04893"/>
    <w:rsid w:val="00C159F5"/>
    <w:rsid w:val="00C4194E"/>
    <w:rsid w:val="00C426F8"/>
    <w:rsid w:val="00C57B1A"/>
    <w:rsid w:val="00C90E33"/>
    <w:rsid w:val="00CB3624"/>
    <w:rsid w:val="00CC74D3"/>
    <w:rsid w:val="00CD1062"/>
    <w:rsid w:val="00CD436B"/>
    <w:rsid w:val="00CD6C13"/>
    <w:rsid w:val="00CE3EA2"/>
    <w:rsid w:val="00CF72B1"/>
    <w:rsid w:val="00D134F3"/>
    <w:rsid w:val="00D231F7"/>
    <w:rsid w:val="00D51BCE"/>
    <w:rsid w:val="00D6164E"/>
    <w:rsid w:val="00D61A4F"/>
    <w:rsid w:val="00D6464F"/>
    <w:rsid w:val="00D70144"/>
    <w:rsid w:val="00D73694"/>
    <w:rsid w:val="00D83C5C"/>
    <w:rsid w:val="00D9765C"/>
    <w:rsid w:val="00DA3178"/>
    <w:rsid w:val="00DA3E7B"/>
    <w:rsid w:val="00DC37ED"/>
    <w:rsid w:val="00DD7C9A"/>
    <w:rsid w:val="00DE5E0D"/>
    <w:rsid w:val="00DE72E6"/>
    <w:rsid w:val="00DF101E"/>
    <w:rsid w:val="00DF1CC8"/>
    <w:rsid w:val="00E015D2"/>
    <w:rsid w:val="00E01B6E"/>
    <w:rsid w:val="00E36B3D"/>
    <w:rsid w:val="00E426D4"/>
    <w:rsid w:val="00E47FA1"/>
    <w:rsid w:val="00E51356"/>
    <w:rsid w:val="00E706D1"/>
    <w:rsid w:val="00E80B0C"/>
    <w:rsid w:val="00EA4EB5"/>
    <w:rsid w:val="00EB67E3"/>
    <w:rsid w:val="00EC1B07"/>
    <w:rsid w:val="00EF1438"/>
    <w:rsid w:val="00F05A9B"/>
    <w:rsid w:val="00F20631"/>
    <w:rsid w:val="00F3143B"/>
    <w:rsid w:val="00F3370D"/>
    <w:rsid w:val="00F359F1"/>
    <w:rsid w:val="00F8611D"/>
    <w:rsid w:val="00F87578"/>
    <w:rsid w:val="00F93D32"/>
    <w:rsid w:val="00F9404C"/>
    <w:rsid w:val="00FE0289"/>
    <w:rsid w:val="00FE5E06"/>
    <w:rsid w:val="00FF0890"/>
    <w:rsid w:val="00FF2F30"/>
    <w:rsid w:val="1B6E02CB"/>
    <w:rsid w:val="1EA5A38D"/>
    <w:rsid w:val="206FA060"/>
    <w:rsid w:val="275A5451"/>
    <w:rsid w:val="2BA0BF2C"/>
    <w:rsid w:val="591B795B"/>
    <w:rsid w:val="5F01B4F3"/>
    <w:rsid w:val="6D5D33AD"/>
    <w:rsid w:val="78E4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0BC8"/>
  <w15:chartTrackingRefBased/>
  <w15:docId w15:val="{41BECCFA-F98C-4176-811B-7A01133C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177"/>
    <w:rPr>
      <w:b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20177"/>
    <w:pPr>
      <w:keepNext/>
      <w:keepLines/>
      <w:outlineLvl w:val="0"/>
    </w:pPr>
    <w:rPr>
      <w:rFonts w:ascii="Cambria" w:eastAsia="Times New Roman" w:hAnsi="Cambria"/>
      <w:bCs/>
      <w:sz w:val="24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0177"/>
    <w:pPr>
      <w:keepNext/>
      <w:keepLines/>
      <w:outlineLvl w:val="1"/>
    </w:pPr>
    <w:rPr>
      <w:rFonts w:ascii="Cambria" w:eastAsia="Times New Roman" w:hAnsi="Cambria"/>
      <w:bCs/>
      <w:sz w:val="24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0177"/>
    <w:pPr>
      <w:keepNext/>
      <w:keepLines/>
      <w:spacing w:before="200"/>
      <w:outlineLvl w:val="2"/>
    </w:pPr>
    <w:rPr>
      <w:rFonts w:ascii="Cambria" w:eastAsia="Times New Roman" w:hAnsi="Cambria"/>
      <w:bCs/>
      <w:color w:val="4F81BD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0177"/>
    <w:pPr>
      <w:keepNext/>
      <w:keepLines/>
      <w:spacing w:before="200"/>
      <w:outlineLvl w:val="3"/>
    </w:pPr>
    <w:rPr>
      <w:rFonts w:ascii="Cambria" w:eastAsia="Times New Roman" w:hAnsi="Cambria"/>
      <w:bCs/>
      <w:i/>
      <w:iCs/>
      <w:color w:val="4F81BD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20177"/>
    <w:pPr>
      <w:keepNext/>
      <w:keepLines/>
      <w:spacing w:before="200"/>
      <w:outlineLvl w:val="4"/>
    </w:pPr>
    <w:rPr>
      <w:rFonts w:ascii="Cambria" w:eastAsia="Times New Roman" w:hAnsi="Cambria"/>
      <w:b w:val="0"/>
      <w:color w:val="243F6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120177"/>
    <w:rPr>
      <w:rFonts w:ascii="Cambria" w:eastAsia="Times New Roman" w:hAnsi="Cambria"/>
      <w:b/>
      <w:bCs/>
      <w:sz w:val="24"/>
      <w:szCs w:val="28"/>
    </w:rPr>
  </w:style>
  <w:style w:type="character" w:customStyle="1" w:styleId="Ttulo2Char">
    <w:name w:val="Título 2 Char"/>
    <w:link w:val="Ttulo2"/>
    <w:uiPriority w:val="9"/>
    <w:rsid w:val="00120177"/>
    <w:rPr>
      <w:rFonts w:ascii="Cambria" w:eastAsia="Times New Roman" w:hAnsi="Cambria"/>
      <w:b/>
      <w:bCs/>
      <w:sz w:val="24"/>
      <w:szCs w:val="26"/>
    </w:rPr>
  </w:style>
  <w:style w:type="character" w:customStyle="1" w:styleId="Ttulo3Char">
    <w:name w:val="Título 3 Char"/>
    <w:link w:val="Ttulo3"/>
    <w:uiPriority w:val="9"/>
    <w:rsid w:val="00120177"/>
    <w:rPr>
      <w:rFonts w:ascii="Cambria" w:eastAsia="Times New Roman" w:hAnsi="Cambria"/>
      <w:b/>
      <w:bCs/>
      <w:color w:val="4F81BD"/>
    </w:rPr>
  </w:style>
  <w:style w:type="character" w:customStyle="1" w:styleId="Ttulo4Char">
    <w:name w:val="Título 4 Char"/>
    <w:link w:val="Ttulo4"/>
    <w:uiPriority w:val="9"/>
    <w:rsid w:val="00120177"/>
    <w:rPr>
      <w:rFonts w:ascii="Cambria" w:eastAsia="Times New Roman" w:hAnsi="Cambria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120177"/>
    <w:rPr>
      <w:rFonts w:ascii="Cambria" w:eastAsia="Times New Roman" w:hAnsi="Cambria"/>
      <w:color w:val="243F60"/>
    </w:rPr>
  </w:style>
  <w:style w:type="paragraph" w:styleId="Legenda">
    <w:name w:val="caption"/>
    <w:basedOn w:val="Normal"/>
    <w:next w:val="Normal"/>
    <w:uiPriority w:val="35"/>
    <w:unhideWhenUsed/>
    <w:qFormat/>
    <w:rsid w:val="00120177"/>
    <w:rPr>
      <w:b w:val="0"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20177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b w:val="0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har">
    <w:name w:val="Título Char"/>
    <w:link w:val="Ttulo"/>
    <w:uiPriority w:val="10"/>
    <w:rsid w:val="00120177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Forte">
    <w:name w:val="Strong"/>
    <w:uiPriority w:val="22"/>
    <w:qFormat/>
    <w:rsid w:val="00120177"/>
    <w:rPr>
      <w:b/>
      <w:bCs/>
    </w:rPr>
  </w:style>
  <w:style w:type="paragraph" w:styleId="SemEspaamento">
    <w:name w:val="No Spacing"/>
    <w:link w:val="SemEspaamentoChar"/>
    <w:uiPriority w:val="1"/>
    <w:qFormat/>
    <w:rsid w:val="00120177"/>
    <w:rPr>
      <w:rFonts w:eastAsia="Times New Roman"/>
      <w:lang w:eastAsia="pt-BR"/>
    </w:rPr>
  </w:style>
  <w:style w:type="character" w:customStyle="1" w:styleId="SemEspaamentoChar">
    <w:name w:val="Sem Espaçamento Char"/>
    <w:link w:val="SemEspaamento"/>
    <w:uiPriority w:val="1"/>
    <w:rsid w:val="00120177"/>
    <w:rPr>
      <w:rFonts w:eastAsia="Times New Roman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12017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20177"/>
    <w:pPr>
      <w:spacing w:before="480" w:line="276" w:lineRule="auto"/>
      <w:outlineLvl w:val="9"/>
    </w:pPr>
    <w:rPr>
      <w:b w:val="0"/>
      <w:color w:val="365F91"/>
      <w:sz w:val="28"/>
    </w:rPr>
  </w:style>
  <w:style w:type="paragraph" w:styleId="Cabealho">
    <w:name w:val="header"/>
    <w:basedOn w:val="Normal"/>
    <w:link w:val="CabealhoChar"/>
    <w:uiPriority w:val="99"/>
    <w:unhideWhenUsed/>
    <w:rsid w:val="00B946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9463A"/>
    <w:rPr>
      <w:b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946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9463A"/>
    <w:rPr>
      <w:b/>
      <w:szCs w:val="22"/>
      <w:lang w:eastAsia="en-US"/>
    </w:rPr>
  </w:style>
  <w:style w:type="table" w:styleId="Tabelacomgrade">
    <w:name w:val="Table Grid"/>
    <w:basedOn w:val="Tabelanormal"/>
    <w:uiPriority w:val="59"/>
    <w:rsid w:val="00B946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0EA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310EA4"/>
    <w:rPr>
      <w:rFonts w:ascii="Tahoma" w:hAnsi="Tahoma" w:cs="Tahoma"/>
      <w:b/>
      <w:sz w:val="16"/>
      <w:szCs w:val="16"/>
      <w:lang w:eastAsia="en-US"/>
    </w:rPr>
  </w:style>
  <w:style w:type="table" w:styleId="SombreamentoClaro-nfase1">
    <w:name w:val="Light Shading Accent 1"/>
    <w:basedOn w:val="Tabelanormal"/>
    <w:uiPriority w:val="60"/>
    <w:rsid w:val="00310EA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0489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C04893"/>
    <w:rPr>
      <w:rFonts w:ascii="Segoe UI" w:hAnsi="Segoe UI" w:cs="Segoe UI"/>
      <w:b/>
      <w:sz w:val="18"/>
      <w:szCs w:val="18"/>
      <w:lang w:eastAsia="en-US"/>
    </w:rPr>
  </w:style>
  <w:style w:type="paragraph" w:styleId="NormalWeb">
    <w:name w:val="Normal (Web)"/>
    <w:basedOn w:val="Normal"/>
    <w:semiHidden/>
    <w:unhideWhenUsed/>
    <w:rsid w:val="00A17EC1"/>
    <w:pPr>
      <w:spacing w:before="100" w:beforeAutospacing="1" w:after="100" w:afterAutospacing="1"/>
      <w:jc w:val="both"/>
    </w:pPr>
    <w:rPr>
      <w:rFonts w:ascii="Times New Roman" w:eastAsia="Times New Roman" w:hAnsi="Times New Roman"/>
      <w:b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&#186;%20Semestre%20de%202012\Uniplan\Noturno\TSI\LPA\Exercicios_Log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Exercicios_Logica</Template>
  <TotalTime>3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rafael.almeida</dc:creator>
  <cp:keywords/>
  <cp:lastModifiedBy>Gabrielly Moura de Souza</cp:lastModifiedBy>
  <cp:revision>2</cp:revision>
  <dcterms:created xsi:type="dcterms:W3CDTF">2022-11-11T11:56:00Z</dcterms:created>
  <dcterms:modified xsi:type="dcterms:W3CDTF">2022-11-11T11:56:00Z</dcterms:modified>
</cp:coreProperties>
</file>